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A34A8" w14:textId="7719178E" w:rsidR="00B37723" w:rsidRPr="0019168F" w:rsidRDefault="0019168F" w:rsidP="0019168F">
      <w:pPr>
        <w:pStyle w:val="Title"/>
        <w:rPr>
          <w:rFonts w:ascii="Times New Roman" w:hAnsi="Times New Roman"/>
          <w:lang w:val="en-GB"/>
        </w:rPr>
      </w:pPr>
      <w:r w:rsidRPr="0019168F">
        <w:rPr>
          <w:rFonts w:ascii="Times New Roman" w:hAnsi="Times New Roman"/>
          <w:lang w:val="en-GB"/>
        </w:rPr>
        <w:t>Invitation to European Rosetta Conference</w:t>
      </w:r>
      <w:r>
        <w:rPr>
          <w:rFonts w:ascii="Times New Roman" w:hAnsi="Times New Roman"/>
          <w:lang w:val="en-GB"/>
        </w:rPr>
        <w:t xml:space="preserve"> 2025</w:t>
      </w:r>
    </w:p>
    <w:p w14:paraId="0687083D" w14:textId="77777777" w:rsidR="00263101" w:rsidRPr="0019168F" w:rsidRDefault="00263101" w:rsidP="00263101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19168F">
        <w:rPr>
          <w:rFonts w:ascii="Times New Roman" w:hAnsi="Times New Roman"/>
          <w:sz w:val="24"/>
          <w:szCs w:val="24"/>
          <w:lang w:val="en-GB"/>
        </w:rPr>
        <w:t> </w:t>
      </w:r>
    </w:p>
    <w:p w14:paraId="1CD4FE8F" w14:textId="7F25976B" w:rsidR="00263101" w:rsidRPr="0019168F" w:rsidRDefault="0019168F" w:rsidP="00263101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19168F">
        <w:rPr>
          <w:rFonts w:ascii="Times New Roman" w:hAnsi="Times New Roman"/>
          <w:sz w:val="24"/>
          <w:szCs w:val="24"/>
          <w:lang w:val="en-GB"/>
        </w:rPr>
        <w:t>Dear {Full name},</w:t>
      </w:r>
    </w:p>
    <w:p w14:paraId="01E7DEF7" w14:textId="77777777" w:rsidR="0019168F" w:rsidRPr="0019168F" w:rsidRDefault="0019168F" w:rsidP="00263101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64823F9E" w14:textId="6F9DF801" w:rsidR="0019168F" w:rsidRPr="0019168F" w:rsidRDefault="0019168F" w:rsidP="0019168F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19168F">
        <w:rPr>
          <w:rFonts w:ascii="Times New Roman" w:hAnsi="Times New Roman"/>
          <w:sz w:val="24"/>
          <w:szCs w:val="24"/>
          <w:lang w:val="en-GB"/>
        </w:rPr>
        <w:t xml:space="preserve">It is my great pleasure to invite you to attend the </w:t>
      </w:r>
      <w:r w:rsidRPr="00C40DEB">
        <w:rPr>
          <w:rFonts w:ascii="Times New Roman" w:hAnsi="Times New Roman"/>
          <w:b/>
          <w:bCs/>
          <w:sz w:val="24"/>
          <w:szCs w:val="24"/>
          <w:lang w:val="en-GB"/>
        </w:rPr>
        <w:t>European</w:t>
      </w:r>
      <w:r w:rsidRPr="0019168F">
        <w:rPr>
          <w:rFonts w:ascii="Times New Roman" w:hAnsi="Times New Roman"/>
          <w:b/>
          <w:bCs/>
          <w:sz w:val="24"/>
          <w:szCs w:val="24"/>
          <w:lang w:val="en-GB"/>
        </w:rPr>
        <w:t xml:space="preserve"> Rosetta Conference held at </w:t>
      </w:r>
      <w:r w:rsidRPr="00C40DEB">
        <w:rPr>
          <w:rFonts w:ascii="Times New Roman" w:hAnsi="Times New Roman"/>
          <w:b/>
          <w:bCs/>
          <w:sz w:val="24"/>
          <w:szCs w:val="24"/>
          <w:lang w:val="en-GB"/>
        </w:rPr>
        <w:t>the Grand Hotel Union in Ljubljana, Slovenia</w:t>
      </w:r>
      <w:r w:rsidR="00C40DEB" w:rsidRPr="00C40DEB">
        <w:rPr>
          <w:rFonts w:ascii="Times New Roman" w:hAnsi="Times New Roman"/>
          <w:b/>
          <w:bCs/>
          <w:sz w:val="24"/>
          <w:szCs w:val="24"/>
          <w:lang w:val="en-GB"/>
        </w:rPr>
        <w:t>,</w:t>
      </w:r>
      <w:r w:rsidRPr="00C40DEB">
        <w:rPr>
          <w:rFonts w:ascii="Times New Roman" w:hAnsi="Times New Roman"/>
          <w:b/>
          <w:bCs/>
          <w:sz w:val="24"/>
          <w:szCs w:val="24"/>
          <w:lang w:val="en-GB"/>
        </w:rPr>
        <w:t xml:space="preserve"> from the 20</w:t>
      </w:r>
      <w:r w:rsidRPr="00C40DEB">
        <w:rPr>
          <w:rFonts w:ascii="Times New Roman" w:hAnsi="Times New Roman"/>
          <w:b/>
          <w:bCs/>
          <w:sz w:val="24"/>
          <w:szCs w:val="24"/>
          <w:vertAlign w:val="superscript"/>
          <w:lang w:val="en-GB"/>
        </w:rPr>
        <w:t>th</w:t>
      </w:r>
      <w:r w:rsidRPr="00C40DEB">
        <w:rPr>
          <w:rFonts w:ascii="Times New Roman" w:hAnsi="Times New Roman"/>
          <w:b/>
          <w:bCs/>
          <w:sz w:val="24"/>
          <w:szCs w:val="24"/>
          <w:lang w:val="en-GB"/>
        </w:rPr>
        <w:t xml:space="preserve"> to the 22</w:t>
      </w:r>
      <w:r w:rsidRPr="00C40DEB">
        <w:rPr>
          <w:rFonts w:ascii="Times New Roman" w:hAnsi="Times New Roman"/>
          <w:b/>
          <w:bCs/>
          <w:sz w:val="24"/>
          <w:szCs w:val="24"/>
          <w:vertAlign w:val="superscript"/>
          <w:lang w:val="en-GB"/>
        </w:rPr>
        <w:t>nd</w:t>
      </w:r>
      <w:r w:rsidRPr="00C40DEB">
        <w:rPr>
          <w:rFonts w:ascii="Times New Roman" w:hAnsi="Times New Roman"/>
          <w:b/>
          <w:bCs/>
          <w:sz w:val="24"/>
          <w:szCs w:val="24"/>
          <w:lang w:val="en-GB"/>
        </w:rPr>
        <w:t xml:space="preserve"> of October 2025.</w:t>
      </w: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 w:rsidRPr="0019168F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79FCF75E" w14:textId="77777777" w:rsidR="0019168F" w:rsidRPr="0019168F" w:rsidRDefault="0019168F" w:rsidP="0019168F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C5679A2" w14:textId="77777777" w:rsidR="0019168F" w:rsidRPr="0019168F" w:rsidRDefault="0019168F" w:rsidP="0019168F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19168F">
        <w:rPr>
          <w:rFonts w:ascii="Times New Roman" w:hAnsi="Times New Roman"/>
          <w:b/>
          <w:bCs/>
          <w:sz w:val="24"/>
          <w:szCs w:val="24"/>
          <w:lang w:val="en-GB"/>
        </w:rPr>
        <w:t>Name</w:t>
      </w:r>
      <w:r w:rsidRPr="0019168F">
        <w:rPr>
          <w:rFonts w:ascii="Times New Roman" w:hAnsi="Times New Roman"/>
          <w:sz w:val="24"/>
          <w:szCs w:val="24"/>
          <w:lang w:val="en-GB"/>
        </w:rPr>
        <w:t xml:space="preserve">: {Full name} </w:t>
      </w:r>
    </w:p>
    <w:p w14:paraId="06B54EF6" w14:textId="77777777" w:rsidR="0019168F" w:rsidRPr="0019168F" w:rsidRDefault="0019168F" w:rsidP="0019168F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19168F">
        <w:rPr>
          <w:rFonts w:ascii="Times New Roman" w:hAnsi="Times New Roman"/>
          <w:b/>
          <w:bCs/>
          <w:sz w:val="24"/>
          <w:szCs w:val="24"/>
          <w:lang w:val="en-GB"/>
        </w:rPr>
        <w:t>Title &amp; Dept</w:t>
      </w:r>
      <w:r w:rsidRPr="0019168F">
        <w:rPr>
          <w:rFonts w:ascii="Times New Roman" w:hAnsi="Times New Roman"/>
          <w:sz w:val="24"/>
          <w:szCs w:val="24"/>
          <w:lang w:val="en-GB"/>
        </w:rPr>
        <w:t xml:space="preserve">: {Position at institution} </w:t>
      </w:r>
    </w:p>
    <w:p w14:paraId="29EEAD97" w14:textId="77777777" w:rsidR="0019168F" w:rsidRPr="0019168F" w:rsidRDefault="0019168F" w:rsidP="0019168F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19168F">
        <w:rPr>
          <w:rFonts w:ascii="Times New Roman" w:hAnsi="Times New Roman"/>
          <w:b/>
          <w:bCs/>
          <w:sz w:val="24"/>
          <w:szCs w:val="24"/>
          <w:lang w:val="en-GB"/>
        </w:rPr>
        <w:t>Institution</w:t>
      </w:r>
      <w:r w:rsidRPr="0019168F">
        <w:rPr>
          <w:rFonts w:ascii="Times New Roman" w:hAnsi="Times New Roman"/>
          <w:sz w:val="24"/>
          <w:szCs w:val="24"/>
          <w:lang w:val="en-GB"/>
        </w:rPr>
        <w:t xml:space="preserve">: {Institution's full name with no abbreviations} </w:t>
      </w:r>
    </w:p>
    <w:p w14:paraId="6BEA5783" w14:textId="77777777" w:rsidR="0019168F" w:rsidRPr="0019168F" w:rsidRDefault="0019168F" w:rsidP="0019168F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19168F">
        <w:rPr>
          <w:rFonts w:ascii="Times New Roman" w:hAnsi="Times New Roman"/>
          <w:b/>
          <w:bCs/>
          <w:sz w:val="24"/>
          <w:szCs w:val="24"/>
          <w:lang w:val="en-GB"/>
        </w:rPr>
        <w:t>Location</w:t>
      </w:r>
      <w:r w:rsidRPr="0019168F">
        <w:rPr>
          <w:rFonts w:ascii="Times New Roman" w:hAnsi="Times New Roman"/>
          <w:sz w:val="24"/>
          <w:szCs w:val="24"/>
          <w:lang w:val="en-GB"/>
        </w:rPr>
        <w:t xml:space="preserve">: {Institution city and country} </w:t>
      </w:r>
    </w:p>
    <w:p w14:paraId="723C5F7A" w14:textId="5824391B" w:rsidR="0019168F" w:rsidRPr="0019168F" w:rsidRDefault="0019168F" w:rsidP="0019168F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19168F">
        <w:rPr>
          <w:rFonts w:ascii="Times New Roman" w:hAnsi="Times New Roman"/>
          <w:b/>
          <w:bCs/>
          <w:sz w:val="24"/>
          <w:szCs w:val="24"/>
          <w:lang w:val="en-GB"/>
        </w:rPr>
        <w:t>Project title</w:t>
      </w:r>
      <w:r w:rsidRPr="0019168F">
        <w:rPr>
          <w:rFonts w:ascii="Times New Roman" w:hAnsi="Times New Roman"/>
          <w:sz w:val="24"/>
          <w:szCs w:val="24"/>
          <w:lang w:val="en-GB"/>
        </w:rPr>
        <w:t>: {Tentative title of your conference presentation}</w:t>
      </w:r>
    </w:p>
    <w:p w14:paraId="3B732AFC" w14:textId="77777777" w:rsidR="0019168F" w:rsidRPr="0019168F" w:rsidRDefault="0019168F" w:rsidP="0019168F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DA48DE9" w14:textId="5E05EFA2" w:rsidR="0019168F" w:rsidRPr="0019168F" w:rsidRDefault="0019168F" w:rsidP="00263101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19168F">
        <w:rPr>
          <w:rFonts w:ascii="Times New Roman" w:hAnsi="Times New Roman"/>
          <w:sz w:val="24"/>
          <w:szCs w:val="24"/>
          <w:lang w:val="en-GB"/>
        </w:rPr>
        <w:t xml:space="preserve">This conference is held annually and brings together the leaders in the field of protein design, which in recent years has moved from toy challenges to solving real-world problems. Since this field is advancing so rapidly, it is important to include trainees in computational design and </w:t>
      </w:r>
      <w:r w:rsidR="00C40DEB" w:rsidRPr="0019168F">
        <w:rPr>
          <w:rFonts w:ascii="Times New Roman" w:hAnsi="Times New Roman"/>
          <w:sz w:val="24"/>
          <w:szCs w:val="24"/>
          <w:lang w:val="en-GB"/>
        </w:rPr>
        <w:t>modelling</w:t>
      </w:r>
      <w:r w:rsidRPr="0019168F">
        <w:rPr>
          <w:rFonts w:ascii="Times New Roman" w:hAnsi="Times New Roman"/>
          <w:sz w:val="24"/>
          <w:szCs w:val="24"/>
          <w:lang w:val="en-GB"/>
        </w:rPr>
        <w:t xml:space="preserve"> at the conference. You would be an invaluable contributor to this conference, and I anticipate hearing you present your research either as a poster or a presentation. I very much hope that you can accept the invitation, and I am looking forward to welcoming you to the European Rosetta Conference. </w:t>
      </w:r>
    </w:p>
    <w:p w14:paraId="7AD8A7AA" w14:textId="77777777" w:rsidR="000E3AB5" w:rsidRDefault="000E3AB5" w:rsidP="00263101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F0A975E" w14:textId="36ABE0B7" w:rsidR="0019168F" w:rsidRPr="0019168F" w:rsidRDefault="0019168F" w:rsidP="00263101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19168F">
        <w:rPr>
          <w:rFonts w:ascii="Times New Roman" w:hAnsi="Times New Roman"/>
          <w:sz w:val="24"/>
          <w:szCs w:val="24"/>
          <w:lang w:val="en-GB"/>
        </w:rPr>
        <w:t xml:space="preserve">Sincerely, </w:t>
      </w:r>
    </w:p>
    <w:p w14:paraId="274C2EDA" w14:textId="77777777" w:rsidR="000E3AB5" w:rsidRDefault="000E3AB5" w:rsidP="00263101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6FEDB3D" w14:textId="77777777" w:rsidR="000E3AB5" w:rsidRDefault="000E3AB5" w:rsidP="00263101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5B2348BF" w14:textId="77777777" w:rsidR="000E3AB5" w:rsidRDefault="000E3AB5" w:rsidP="00263101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77229B45" w14:textId="77777777" w:rsidR="000E3AB5" w:rsidRDefault="000E3AB5" w:rsidP="00263101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3560AFD" w14:textId="77777777" w:rsidR="000E3AB5" w:rsidRDefault="000E3AB5" w:rsidP="00263101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3F11ED35" w14:textId="77777777" w:rsidR="000E3AB5" w:rsidRDefault="000E3AB5" w:rsidP="00263101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6CDCCA40" w14:textId="56487FCB" w:rsidR="00263101" w:rsidRPr="0019168F" w:rsidRDefault="00263101" w:rsidP="00263101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19168F">
        <w:rPr>
          <w:rFonts w:ascii="Times New Roman" w:hAnsi="Times New Roman"/>
          <w:sz w:val="24"/>
          <w:szCs w:val="24"/>
          <w:lang w:val="en-GB"/>
        </w:rPr>
        <w:t>dr. Ajasja Ljubetič, </w:t>
      </w:r>
    </w:p>
    <w:p w14:paraId="6D47DFAD" w14:textId="77777777" w:rsidR="00263101" w:rsidRPr="0019168F" w:rsidRDefault="00263101" w:rsidP="00263101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19168F">
        <w:rPr>
          <w:rFonts w:ascii="Times New Roman" w:hAnsi="Times New Roman"/>
          <w:sz w:val="24"/>
          <w:szCs w:val="24"/>
          <w:lang w:val="en-GB"/>
        </w:rPr>
        <w:t>Research Assist. Prof. </w:t>
      </w:r>
    </w:p>
    <w:p w14:paraId="795CD55F" w14:textId="500BA1E0" w:rsidR="00263101" w:rsidRPr="0019168F" w:rsidRDefault="00A16741" w:rsidP="00263101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  <w:hyperlink r:id="rId9" w:history="1">
        <w:r w:rsidRPr="0019168F">
          <w:rPr>
            <w:rStyle w:val="Hyperlink"/>
            <w:rFonts w:ascii="Times New Roman" w:hAnsi="Times New Roman"/>
            <w:sz w:val="24"/>
            <w:szCs w:val="24"/>
            <w:lang w:val="en-GB"/>
          </w:rPr>
          <w:t>ljubetic-lab.si</w:t>
        </w:r>
      </w:hyperlink>
    </w:p>
    <w:p w14:paraId="7972A282" w14:textId="77777777" w:rsidR="00263101" w:rsidRPr="0019168F" w:rsidRDefault="00263101" w:rsidP="00263101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19168F">
        <w:rPr>
          <w:rFonts w:ascii="Times New Roman" w:hAnsi="Times New Roman"/>
          <w:sz w:val="24"/>
          <w:szCs w:val="24"/>
          <w:lang w:val="en-GB"/>
        </w:rPr>
        <w:t>Department of Synthetic biology and immunology, </w:t>
      </w:r>
    </w:p>
    <w:p w14:paraId="3DD13EF3" w14:textId="77777777" w:rsidR="00263101" w:rsidRPr="0019168F" w:rsidRDefault="00263101" w:rsidP="00263101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19168F">
        <w:rPr>
          <w:rFonts w:ascii="Times New Roman" w:hAnsi="Times New Roman"/>
          <w:sz w:val="24"/>
          <w:szCs w:val="24"/>
          <w:lang w:val="en-GB"/>
        </w:rPr>
        <w:t>National institute of chemistry,  </w:t>
      </w:r>
    </w:p>
    <w:p w14:paraId="10B0C2D7" w14:textId="0F9E4974" w:rsidR="0044091E" w:rsidRPr="0019168F" w:rsidRDefault="00263101" w:rsidP="00200924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19168F">
        <w:rPr>
          <w:rFonts w:ascii="Times New Roman" w:hAnsi="Times New Roman"/>
          <w:sz w:val="24"/>
          <w:szCs w:val="24"/>
          <w:lang w:val="en-GB"/>
        </w:rPr>
        <w:t>Ljubljana, Slovenia </w:t>
      </w:r>
      <w:hyperlink r:id="rId10" w:history="1">
        <w:r w:rsidR="003A5F41" w:rsidRPr="0019168F">
          <w:rPr>
            <w:rStyle w:val="Hyperlink"/>
            <w:rFonts w:ascii="Times New Roman" w:hAnsi="Times New Roman"/>
            <w:sz w:val="24"/>
            <w:szCs w:val="24"/>
            <w:lang w:val="en-GB"/>
          </w:rPr>
          <w:t>Ajasja.ljubetic@ki.si</w:t>
        </w:r>
      </w:hyperlink>
    </w:p>
    <w:sectPr w:rsidR="0044091E" w:rsidRPr="0019168F" w:rsidSect="00784C31">
      <w:headerReference w:type="even" r:id="rId11"/>
      <w:headerReference w:type="default" r:id="rId12"/>
      <w:headerReference w:type="first" r:id="rId13"/>
      <w:pgSz w:w="11906" w:h="16838"/>
      <w:pgMar w:top="265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528E7" w14:textId="77777777" w:rsidR="004E2960" w:rsidRDefault="004E2960" w:rsidP="006612C3">
      <w:pPr>
        <w:spacing w:after="0" w:line="240" w:lineRule="auto"/>
      </w:pPr>
      <w:r>
        <w:separator/>
      </w:r>
    </w:p>
  </w:endnote>
  <w:endnote w:type="continuationSeparator" w:id="0">
    <w:p w14:paraId="306E535D" w14:textId="77777777" w:rsidR="004E2960" w:rsidRDefault="004E2960" w:rsidP="0066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B688E" w14:textId="77777777" w:rsidR="004E2960" w:rsidRDefault="004E2960" w:rsidP="006612C3">
      <w:pPr>
        <w:spacing w:after="0" w:line="240" w:lineRule="auto"/>
      </w:pPr>
      <w:r>
        <w:separator/>
      </w:r>
    </w:p>
  </w:footnote>
  <w:footnote w:type="continuationSeparator" w:id="0">
    <w:p w14:paraId="625C658F" w14:textId="77777777" w:rsidR="004E2960" w:rsidRDefault="004E2960" w:rsidP="00661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C1CE9" w14:textId="77777777" w:rsidR="006612C3" w:rsidRDefault="00000000">
    <w:pPr>
      <w:pStyle w:val="Header"/>
    </w:pPr>
    <w:r>
      <w:rPr>
        <w:noProof/>
        <w:lang w:eastAsia="sl-SI"/>
      </w:rPr>
      <w:pict w14:anchorId="2A7031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219204" o:spid="_x0000_s1026" type="#_x0000_t75" style="position:absolute;margin-left:0;margin-top:0;width:595.3pt;height:841.85pt;z-index:-251658752;mso-position-horizontal:center;mso-position-horizontal-relative:margin;mso-position-vertical:center;mso-position-vertical-relative:margin" o:allowincell="f">
          <v:imagedata r:id="rId1" o:title="2-3_19_KI_ATOMI_dopis_ang_brez 70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63EA9" w14:textId="77777777" w:rsidR="006612C3" w:rsidRDefault="00000000">
    <w:pPr>
      <w:pStyle w:val="Header"/>
    </w:pPr>
    <w:r>
      <w:rPr>
        <w:noProof/>
        <w:lang w:eastAsia="sl-SI"/>
      </w:rPr>
      <w:pict w14:anchorId="2D2286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219205" o:spid="_x0000_s1027" type="#_x0000_t75" style="position:absolute;margin-left:-70.7pt;margin-top:-132.95pt;width:595.3pt;height:123.4pt;z-index:-251657728;mso-position-horizontal-relative:margin;mso-position-vertical-relative:margin" o:allowincell="f">
          <v:imagedata r:id="rId1" o:title="2-3_19_KI_ATOMI_dopis_ang_brez 70-01" cropbottom="55930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A13CF" w14:textId="77777777" w:rsidR="006612C3" w:rsidRDefault="00000000">
    <w:pPr>
      <w:pStyle w:val="Header"/>
    </w:pPr>
    <w:r>
      <w:rPr>
        <w:noProof/>
        <w:lang w:eastAsia="sl-SI"/>
      </w:rPr>
      <w:pict w14:anchorId="208F4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219203" o:spid="_x0000_s1025" type="#_x0000_t75" style="position:absolute;margin-left:0;margin-top:0;width:595.3pt;height:841.85pt;z-index:-251659776;mso-position-horizontal:center;mso-position-horizontal-relative:margin;mso-position-vertical:center;mso-position-vertical-relative:margin" o:allowincell="f">
          <v:imagedata r:id="rId1" o:title="2-3_19_KI_ATOMI_dopis_ang_brez 70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09"/>
    <w:rsid w:val="0002527E"/>
    <w:rsid w:val="00040092"/>
    <w:rsid w:val="0007093D"/>
    <w:rsid w:val="00076455"/>
    <w:rsid w:val="000A5720"/>
    <w:rsid w:val="000C2AFC"/>
    <w:rsid w:val="000E3AB5"/>
    <w:rsid w:val="0012206F"/>
    <w:rsid w:val="0019168F"/>
    <w:rsid w:val="001C236B"/>
    <w:rsid w:val="001C3462"/>
    <w:rsid w:val="001E419F"/>
    <w:rsid w:val="001E7CF3"/>
    <w:rsid w:val="001F38F1"/>
    <w:rsid w:val="00200924"/>
    <w:rsid w:val="00205764"/>
    <w:rsid w:val="00263101"/>
    <w:rsid w:val="00300F4A"/>
    <w:rsid w:val="00301009"/>
    <w:rsid w:val="003A5184"/>
    <w:rsid w:val="003A5F41"/>
    <w:rsid w:val="003C77BA"/>
    <w:rsid w:val="0044091E"/>
    <w:rsid w:val="00495DA5"/>
    <w:rsid w:val="004E2960"/>
    <w:rsid w:val="004F5097"/>
    <w:rsid w:val="00505039"/>
    <w:rsid w:val="005606E2"/>
    <w:rsid w:val="005701B4"/>
    <w:rsid w:val="005E7C74"/>
    <w:rsid w:val="006233F7"/>
    <w:rsid w:val="0065487D"/>
    <w:rsid w:val="00656984"/>
    <w:rsid w:val="006612C3"/>
    <w:rsid w:val="006B7520"/>
    <w:rsid w:val="006D6844"/>
    <w:rsid w:val="00735BEA"/>
    <w:rsid w:val="00784C31"/>
    <w:rsid w:val="007E59FD"/>
    <w:rsid w:val="0080378B"/>
    <w:rsid w:val="00810B69"/>
    <w:rsid w:val="008373D0"/>
    <w:rsid w:val="008A30E9"/>
    <w:rsid w:val="008A5443"/>
    <w:rsid w:val="008C3BB5"/>
    <w:rsid w:val="00916CAF"/>
    <w:rsid w:val="009174BF"/>
    <w:rsid w:val="00924CAB"/>
    <w:rsid w:val="00A03E43"/>
    <w:rsid w:val="00A053BD"/>
    <w:rsid w:val="00A12014"/>
    <w:rsid w:val="00A16741"/>
    <w:rsid w:val="00AC1836"/>
    <w:rsid w:val="00B273F7"/>
    <w:rsid w:val="00B37723"/>
    <w:rsid w:val="00B7441A"/>
    <w:rsid w:val="00BD467C"/>
    <w:rsid w:val="00C40DEB"/>
    <w:rsid w:val="00C5380A"/>
    <w:rsid w:val="00CD47C3"/>
    <w:rsid w:val="00DC5E74"/>
    <w:rsid w:val="00DC726F"/>
    <w:rsid w:val="00DF4334"/>
    <w:rsid w:val="00E36AE7"/>
    <w:rsid w:val="00E4104F"/>
    <w:rsid w:val="00E919B3"/>
    <w:rsid w:val="00F26F4F"/>
    <w:rsid w:val="00F3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4FD122"/>
  <w15:chartTrackingRefBased/>
  <w15:docId w15:val="{E7D92299-D191-4EE0-8381-68E70475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2C3"/>
  </w:style>
  <w:style w:type="paragraph" w:styleId="Footer">
    <w:name w:val="footer"/>
    <w:basedOn w:val="Normal"/>
    <w:link w:val="FooterChar"/>
    <w:uiPriority w:val="99"/>
    <w:unhideWhenUsed/>
    <w:rsid w:val="00661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2C3"/>
  </w:style>
  <w:style w:type="character" w:styleId="Hyperlink">
    <w:name w:val="Hyperlink"/>
    <w:semiHidden/>
    <w:rsid w:val="00B3772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3772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3772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uiPriority w:val="99"/>
    <w:semiHidden/>
    <w:unhideWhenUsed/>
    <w:rsid w:val="008A54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E3A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Ajasja.ljubetic@ki.si" TargetMode="External"/><Relationship Id="rId4" Type="http://schemas.openxmlformats.org/officeDocument/2006/relationships/styles" Target="styles.xml"/><Relationship Id="rId9" Type="http://schemas.openxmlformats.org/officeDocument/2006/relationships/hyperlink" Target="https://ljubetic-lab.si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Dopis%20ENG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2DE41753DA3FB408AEDC08905841711" ma:contentTypeVersion="14" ma:contentTypeDescription="Ustvari nov dokument." ma:contentTypeScope="" ma:versionID="da0ba67783b1a0726b971ac410f75b7d">
  <xsd:schema xmlns:xsd="http://www.w3.org/2001/XMLSchema" xmlns:xs="http://www.w3.org/2001/XMLSchema" xmlns:p="http://schemas.microsoft.com/office/2006/metadata/properties" xmlns:ns2="41c2c2f7-fa55-4632-978c-20d9f4020eca" xmlns:ns3="550a8453-48d5-46fa-a0e3-6908fd25732e" targetNamespace="http://schemas.microsoft.com/office/2006/metadata/properties" ma:root="true" ma:fieldsID="21e50e3f49fe0bc54633ebac326924cb" ns2:_="" ns3:_="">
    <xsd:import namespace="41c2c2f7-fa55-4632-978c-20d9f4020eca"/>
    <xsd:import namespace="550a8453-48d5-46fa-a0e3-6908fd25732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2c2f7-fa55-4632-978c-20d9f4020ec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Oznake slike" ma:readOnly="false" ma:fieldId="{5cf76f15-5ced-4ddc-b409-7134ff3c332f}" ma:taxonomyMulti="true" ma:sspId="3a624be0-d413-4d5c-af5f-beba93b874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a8453-48d5-46fa-a0e3-6908fd25732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9b2477b-f5a9-4cb2-b406-cab49c08257c}" ma:internalName="TaxCatchAll" ma:showField="CatchAllData" ma:web="550a8453-48d5-46fa-a0e3-6908fd2573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c2c2f7-fa55-4632-978c-20d9f4020eca">
      <Terms xmlns="http://schemas.microsoft.com/office/infopath/2007/PartnerControls"/>
    </lcf76f155ced4ddcb4097134ff3c332f>
    <TaxCatchAll xmlns="550a8453-48d5-46fa-a0e3-6908fd25732e" xsi:nil="true"/>
  </documentManagement>
</p:properties>
</file>

<file path=customXml/itemProps1.xml><?xml version="1.0" encoding="utf-8"?>
<ds:datastoreItem xmlns:ds="http://schemas.openxmlformats.org/officeDocument/2006/customXml" ds:itemID="{6298261B-D6CF-4001-AD34-053BE7684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c2c2f7-fa55-4632-978c-20d9f4020eca"/>
    <ds:schemaRef ds:uri="550a8453-48d5-46fa-a0e3-6908fd2573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A0CAA-D03F-4D66-9A86-C09D4D5A03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24839-213D-41F5-B67B-ACB3ACA97F48}">
  <ds:schemaRefs>
    <ds:schemaRef ds:uri="http://schemas.microsoft.com/office/2006/metadata/properties"/>
    <ds:schemaRef ds:uri="http://schemas.microsoft.com/office/infopath/2007/PartnerControls"/>
    <ds:schemaRef ds:uri="41c2c2f7-fa55-4632-978c-20d9f4020eca"/>
    <ds:schemaRef ds:uri="550a8453-48d5-46fa-a0e3-6908fd2573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Dopis ENG (1).dot</Template>
  <TotalTime>139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Dopis ANG brez noge</vt:lpstr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Ajasja Ljubetič</dc:creator>
  <cp:keywords/>
  <dc:description/>
  <cp:lastModifiedBy>Ajasja Ljubetič</cp:lastModifiedBy>
  <cp:revision>42</cp:revision>
  <dcterms:created xsi:type="dcterms:W3CDTF">2018-01-17T13:04:00Z</dcterms:created>
  <dcterms:modified xsi:type="dcterms:W3CDTF">2025-06-13T15:02:00Z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0x010100B2DE41753DA3FB408AEDC08905841711</vt:lpwstr>
  </property>
  <property fmtid="{D5CDD505-2E9C-101B-9397-08002B2CF9AE}" pid="3" name="MediaServiceImageTags">
    <vt:lpwstr/>
  </property>
</Properties>
</file>